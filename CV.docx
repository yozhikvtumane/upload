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katabulky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ulka rozložení záhlaví"/>
      </w:tblPr>
      <w:tblGrid>
        <w:gridCol w:w="4829"/>
        <w:gridCol w:w="4197"/>
      </w:tblGrid>
      <w:tr w:rsidR="00D92B95" w:rsidTr="00281BEA">
        <w:tc>
          <w:tcPr>
            <w:tcW w:w="4829" w:type="dxa"/>
            <w:vAlign w:val="bottom"/>
          </w:tcPr>
          <w:p w:rsidR="00C84833" w:rsidRDefault="00392273" w:rsidP="00281BEA">
            <w:pPr>
              <w:pStyle w:val="Nzev"/>
              <w:spacing w:line="240" w:lineRule="auto"/>
            </w:pPr>
            <w:sdt>
              <w:sdtPr>
                <w:alias w:val="Zadejte jméno:"/>
                <w:tag w:val="Zadejte jméno:"/>
                <w:id w:val="1306818671"/>
                <w:placeholder>
                  <w:docPart w:val="19DE3D23C45848EDAA641DA1A22536D5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281BEA">
                  <w:t>Anton</w:t>
                </w:r>
              </w:sdtContent>
            </w:sdt>
            <w:r w:rsidR="00D92B95">
              <w:rPr>
                <w:lang w:bidi="cs-CZ"/>
              </w:rPr>
              <w:br/>
            </w:r>
            <w:sdt>
              <w:sdtPr>
                <w:alias w:val="Zadejte příjmení:"/>
                <w:tag w:val="Zadejte příjmení:"/>
                <w:id w:val="-1656595288"/>
                <w:placeholder>
                  <w:docPart w:val="67D94996FCA74EA4A9F041936085DE4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281BEA">
                  <w:t>Matveev</w:t>
                </w:r>
              </w:sdtContent>
            </w:sdt>
          </w:p>
        </w:tc>
        <w:tc>
          <w:tcPr>
            <w:tcW w:w="4197" w:type="dxa"/>
            <w:vAlign w:val="bottom"/>
          </w:tcPr>
          <w:tbl>
            <w:tblPr>
              <w:tblStyle w:val="Mkatabulky"/>
              <w:tblpPr w:leftFromText="141" w:rightFromText="141" w:vertAnchor="page" w:horzAnchor="margin" w:tblpY="248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ulka kontaktních údajů"/>
            </w:tblPr>
            <w:tblGrid>
              <w:gridCol w:w="3792"/>
              <w:gridCol w:w="405"/>
            </w:tblGrid>
            <w:tr w:rsidR="00932D92" w:rsidRPr="009D0878" w:rsidTr="00281BEA">
              <w:tc>
                <w:tcPr>
                  <w:tcW w:w="3792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392273" w:rsidP="00281BEA">
                  <w:pPr>
                    <w:pStyle w:val="Kontaktndaje"/>
                  </w:pPr>
                  <w:sdt>
                    <w:sdtPr>
                      <w:alias w:val="Zadejte adresu:"/>
                      <w:tag w:val="Zadejte adresu:"/>
                      <w:id w:val="966779368"/>
                      <w:placeholder>
                        <w:docPart w:val="B659FCE613134594A376D22F847B6B80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81BEA">
                        <w:t>Hradec Králové</w:t>
                      </w:r>
                    </w:sdtContent>
                  </w:sdt>
                </w:p>
              </w:tc>
              <w:tc>
                <w:tcPr>
                  <w:tcW w:w="405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kony"/>
                  </w:pPr>
                  <w:r w:rsidRPr="009D0878">
                    <w:rPr>
                      <w:noProof/>
                      <w:lang w:eastAsia="cs-CZ"/>
                    </w:rPr>
                    <mc:AlternateContent>
                      <mc:Choice Requires="wps">
                        <w:drawing>
                          <wp:inline distT="0" distB="0" distL="0" distR="0" wp14:anchorId="57C10200" wp14:editId="2276A9A5">
                            <wp:extent cx="118872" cy="118872"/>
                            <wp:effectExtent l="0" t="0" r="0" b="0"/>
                            <wp:docPr id="8" name="Ikona adresy" descr="Ikona adresy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5932F7A" id="Ikona adresy" o:spid="_x0000_s1026" alt="Ikona adresy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iDB0Ql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281BEA">
              <w:sdt>
                <w:sdtPr>
                  <w:alias w:val="Zadejte telefon:"/>
                  <w:tag w:val="Zadejte telefon:"/>
                  <w:id w:val="-1849400302"/>
                  <w:placeholder>
                    <w:docPart w:val="87F144E4095C4A27A5E1A4DBBF4DCE5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792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281BEA" w:rsidP="00281BEA">
                      <w:pPr>
                        <w:pStyle w:val="Kontaktndaje"/>
                      </w:pPr>
                      <w:r>
                        <w:t>+420</w:t>
                      </w:r>
                      <w:r w:rsidR="00392273">
                        <w:t> </w:t>
                      </w:r>
                      <w:r>
                        <w:t>773</w:t>
                      </w:r>
                      <w:r w:rsidR="00392273">
                        <w:t> </w:t>
                      </w:r>
                      <w:r>
                        <w:t>543</w:t>
                      </w:r>
                      <w:r w:rsidR="00392273">
                        <w:t xml:space="preserve"> </w:t>
                      </w:r>
                      <w:r>
                        <w:t>914</w:t>
                      </w:r>
                    </w:p>
                  </w:tc>
                </w:sdtContent>
              </w:sdt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kony"/>
                  </w:pPr>
                  <w:r w:rsidRPr="009D0878">
                    <w:rPr>
                      <w:noProof/>
                      <w:lang w:eastAsia="cs-CZ"/>
                    </w:rPr>
                    <mc:AlternateContent>
                      <mc:Choice Requires="wps">
                        <w:drawing>
                          <wp:inline distT="0" distB="0" distL="0" distR="0" wp14:anchorId="3D56EB25" wp14:editId="4A87B9DD">
                            <wp:extent cx="109728" cy="109728"/>
                            <wp:effectExtent l="0" t="0" r="5080" b="5080"/>
                            <wp:docPr id="31" name="Ikona telefonu" descr="Ikona telefonu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D46EE3A" id="Ikona telefonu" o:spid="_x0000_s1026" alt="Ikona telefonu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281BEA">
              <w:sdt>
                <w:sdtPr>
                  <w:alias w:val="Zadejte e-mail:"/>
                  <w:tag w:val="Zadejte e-mail:"/>
                  <w:id w:val="-675184368"/>
                  <w:placeholder>
                    <w:docPart w:val="F4A211B085C24C9CBAFA5A323CB69907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792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281BEA" w:rsidP="00281BEA">
                      <w:pPr>
                        <w:pStyle w:val="Kontaktndaje"/>
                      </w:pPr>
                      <w:r>
                        <w:t>toshamatveeev@gmail.com</w:t>
                      </w:r>
                    </w:p>
                  </w:tc>
                </w:sdtContent>
              </w:sdt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kony"/>
                  </w:pPr>
                  <w:r>
                    <w:rPr>
                      <w:noProof/>
                      <w:lang w:eastAsia="cs-CZ"/>
                    </w:rPr>
                    <mc:AlternateContent>
                      <mc:Choice Requires="wps">
                        <w:drawing>
                          <wp:inline distT="0" distB="0" distL="0" distR="0" wp14:anchorId="3C7753B8" wp14:editId="040E649E">
                            <wp:extent cx="137160" cy="91440"/>
                            <wp:effectExtent l="0" t="0" r="0" b="3810"/>
                            <wp:docPr id="5" name="Volný tvar 5" descr="Ikona e-mail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A88A814" id="Volný tvar 5" o:spid="_x0000_s1026" alt="Ikona e-mailu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281BEA">
              <w:tc>
                <w:tcPr>
                  <w:tcW w:w="3792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392273" w:rsidP="00281BEA">
                  <w:pPr>
                    <w:pStyle w:val="Kontaktndaje"/>
                    <w:ind w:hanging="157"/>
                    <w:jc w:val="left"/>
                  </w:pPr>
                  <w:sdt>
                    <w:sdtPr>
                      <w:alias w:val="Zadejte odkaz na Twitter/blog/portfolio prací:"/>
                      <w:tag w:val="Zadejte odkaz na Twitter/blog/portfolio prací:"/>
                      <w:id w:val="182791170"/>
                      <w:placeholder>
                        <w:docPart w:val="FAD967F9FB4449C381508EB322244F10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81BEA">
                        <w:t>https://github.com</w:t>
                      </w:r>
                    </w:sdtContent>
                  </w:sdt>
                  <w:r w:rsidR="00281BEA">
                    <w:t>/yozhikvtumane</w:t>
                  </w:r>
                </w:p>
              </w:tc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kony"/>
                  </w:pPr>
                  <w:r w:rsidRPr="009D0878">
                    <w:rPr>
                      <w:noProof/>
                      <w:lang w:eastAsia="cs-CZ"/>
                    </w:rPr>
                    <mc:AlternateContent>
                      <mc:Choice Requires="wps">
                        <w:drawing>
                          <wp:inline distT="0" distB="0" distL="0" distR="0" wp14:anchorId="729B37AA" wp14:editId="47B35DE2">
                            <wp:extent cx="118872" cy="118872"/>
                            <wp:effectExtent l="0" t="0" r="0" b="0"/>
                            <wp:docPr id="57" name="Ikona webu" descr="Ikona Twitteru/blogu/portfolia prací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5212D5B" id="Ikona webu" o:spid="_x0000_s1026" alt="Ikona Twitteru/blogu/portfolia prací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Default="00D92B95" w:rsidP="009D3336">
            <w:pPr>
              <w:pStyle w:val="Zhlav"/>
            </w:pPr>
          </w:p>
        </w:tc>
      </w:tr>
    </w:tbl>
    <w:p w:rsidR="0070237E" w:rsidRDefault="00281BEA" w:rsidP="00725CB5">
      <w:pPr>
        <w:pStyle w:val="Nadpis1"/>
      </w:pPr>
      <w:r>
        <w:t>Education</w:t>
      </w:r>
    </w:p>
    <w:p w:rsidR="0070237E" w:rsidRDefault="00281BEA" w:rsidP="0070237E">
      <w:pPr>
        <w:pStyle w:val="Nadpis3"/>
      </w:pPr>
      <w:r>
        <w:rPr>
          <w:lang w:bidi="cs-CZ"/>
        </w:rPr>
        <w:t>2008 - 2013</w:t>
      </w:r>
    </w:p>
    <w:p w:rsidR="0070237E" w:rsidRPr="00513EFC" w:rsidRDefault="00281BEA" w:rsidP="00513EFC">
      <w:pPr>
        <w:pStyle w:val="Nadpis2"/>
      </w:pPr>
      <w:r>
        <w:t>Bc.</w:t>
      </w:r>
      <w:r w:rsidR="0095272C">
        <w:rPr>
          <w:lang w:bidi="cs-CZ"/>
        </w:rPr>
        <w:t xml:space="preserve"> / </w:t>
      </w:r>
      <w:r>
        <w:rPr>
          <w:lang w:bidi="cs-CZ"/>
        </w:rPr>
        <w:t xml:space="preserve">Moscow State University of Electronic Technologies </w:t>
      </w:r>
    </w:p>
    <w:p w:rsidR="0070237E" w:rsidRDefault="00281BEA" w:rsidP="0070237E">
      <w:r>
        <w:t>Bachelors in Management</w:t>
      </w:r>
    </w:p>
    <w:p w:rsidR="0070237E" w:rsidRDefault="00281BEA" w:rsidP="0070237E">
      <w:pPr>
        <w:pStyle w:val="Nadpis3"/>
      </w:pPr>
      <w:r>
        <w:t xml:space="preserve">2016 - </w:t>
      </w:r>
      <w:r>
        <w:rPr>
          <w:caps w:val="0"/>
        </w:rPr>
        <w:t>present</w:t>
      </w:r>
    </w:p>
    <w:p w:rsidR="0070237E" w:rsidRDefault="00281BEA" w:rsidP="0070237E">
      <w:pPr>
        <w:pStyle w:val="Nadpis2"/>
      </w:pPr>
      <w:r>
        <w:t>Student</w:t>
      </w:r>
      <w:r w:rsidR="0095272C">
        <w:rPr>
          <w:lang w:bidi="cs-CZ"/>
        </w:rPr>
        <w:t xml:space="preserve"> / </w:t>
      </w:r>
      <w:r w:rsidR="00441C34" w:rsidRPr="00441C34">
        <w:rPr>
          <w:lang w:bidi="cs-CZ"/>
        </w:rPr>
        <w:t xml:space="preserve">University of Hradec </w:t>
      </w:r>
      <w:r w:rsidR="00392273" w:rsidRPr="00441C34">
        <w:rPr>
          <w:lang w:bidi="cs-CZ"/>
        </w:rPr>
        <w:t>Králové</w:t>
      </w:r>
    </w:p>
    <w:p w:rsidR="0070237E" w:rsidRPr="0070237E" w:rsidRDefault="00441C34" w:rsidP="0070237E">
      <w:proofErr w:type="spellStart"/>
      <w:r>
        <w:t>Informatics</w:t>
      </w:r>
      <w:bookmarkStart w:id="0" w:name="_GoBack"/>
      <w:bookmarkEnd w:id="0"/>
      <w:proofErr w:type="spellEnd"/>
    </w:p>
    <w:p w:rsidR="00434074" w:rsidRDefault="00441C34" w:rsidP="00434074">
      <w:pPr>
        <w:pStyle w:val="Nadpis1"/>
      </w:pPr>
      <w:proofErr w:type="spellStart"/>
      <w:r>
        <w:t>Activities</w:t>
      </w:r>
      <w:proofErr w:type="spellEnd"/>
    </w:p>
    <w:p w:rsidR="00BC7376" w:rsidRPr="00BC7376" w:rsidRDefault="00441C34" w:rsidP="00BC7376">
      <w:r>
        <w:t>Snowboarding</w:t>
      </w:r>
    </w:p>
    <w:sectPr w:rsidR="00BC7376" w:rsidRPr="00BC7376" w:rsidSect="0053202B">
      <w:footerReference w:type="default" r:id="rId9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BEA" w:rsidRDefault="00281BEA" w:rsidP="00725803">
      <w:pPr>
        <w:spacing w:after="0"/>
      </w:pPr>
      <w:r>
        <w:separator/>
      </w:r>
    </w:p>
  </w:endnote>
  <w:endnote w:type="continuationSeparator" w:id="0">
    <w:p w:rsidR="00281BEA" w:rsidRDefault="00281BEA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Zpat"/>
        </w:pPr>
        <w:r>
          <w:rPr>
            <w:lang w:bidi="cs-CZ"/>
          </w:rPr>
          <w:fldChar w:fldCharType="begin"/>
        </w:r>
        <w:r>
          <w:rPr>
            <w:lang w:bidi="cs-CZ"/>
          </w:rPr>
          <w:instrText xml:space="preserve"> PAGE   \* MERGEFORMAT </w:instrText>
        </w:r>
        <w:r>
          <w:rPr>
            <w:lang w:bidi="cs-CZ"/>
          </w:rPr>
          <w:fldChar w:fldCharType="separate"/>
        </w:r>
        <w:r w:rsidR="00281BEA">
          <w:rPr>
            <w:noProof/>
            <w:lang w:bidi="cs-CZ"/>
          </w:rPr>
          <w:t>2</w:t>
        </w:r>
        <w:r>
          <w:rPr>
            <w:noProof/>
            <w:lang w:bidi="cs-CZ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BEA" w:rsidRDefault="00281BEA" w:rsidP="00725803">
      <w:pPr>
        <w:spacing w:after="0"/>
      </w:pPr>
      <w:r>
        <w:separator/>
      </w:r>
    </w:p>
  </w:footnote>
  <w:footnote w:type="continuationSeparator" w:id="0">
    <w:p w:rsidR="00281BEA" w:rsidRDefault="00281BEA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slovanseznam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slovanseznam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Seznamsodrka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Seznamsodrka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Seznamsodrkami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slovanseznam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BEA"/>
    <w:rsid w:val="00025E77"/>
    <w:rsid w:val="00027312"/>
    <w:rsid w:val="000645F2"/>
    <w:rsid w:val="00082F03"/>
    <w:rsid w:val="000835A0"/>
    <w:rsid w:val="000934A2"/>
    <w:rsid w:val="001B0955"/>
    <w:rsid w:val="001F629E"/>
    <w:rsid w:val="00227784"/>
    <w:rsid w:val="0023705D"/>
    <w:rsid w:val="00250A31"/>
    <w:rsid w:val="00251C13"/>
    <w:rsid w:val="00281BEA"/>
    <w:rsid w:val="002922D0"/>
    <w:rsid w:val="00340B03"/>
    <w:rsid w:val="00380AE7"/>
    <w:rsid w:val="00392273"/>
    <w:rsid w:val="003A6943"/>
    <w:rsid w:val="00410BA2"/>
    <w:rsid w:val="00434074"/>
    <w:rsid w:val="00441C34"/>
    <w:rsid w:val="00463C3B"/>
    <w:rsid w:val="004937AE"/>
    <w:rsid w:val="004C2C80"/>
    <w:rsid w:val="004E2970"/>
    <w:rsid w:val="005026DD"/>
    <w:rsid w:val="00513EFC"/>
    <w:rsid w:val="0052113B"/>
    <w:rsid w:val="0053202B"/>
    <w:rsid w:val="00564951"/>
    <w:rsid w:val="00573BF9"/>
    <w:rsid w:val="005A4A49"/>
    <w:rsid w:val="005B1D68"/>
    <w:rsid w:val="00611B37"/>
    <w:rsid w:val="006252B4"/>
    <w:rsid w:val="00646BA2"/>
    <w:rsid w:val="00664231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B05933"/>
    <w:rsid w:val="00B370A8"/>
    <w:rsid w:val="00B9006A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F6D03"/>
  <w15:chartTrackingRefBased/>
  <w15:docId w15:val="{2361B843-94C6-441B-AB22-1ECFE7B3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cs-CZ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E2970"/>
  </w:style>
  <w:style w:type="paragraph" w:styleId="Nadpis1">
    <w:name w:val="heading 1"/>
    <w:basedOn w:val="Normln"/>
    <w:link w:val="Nadpis1Char"/>
    <w:uiPriority w:val="9"/>
    <w:qFormat/>
    <w:rsid w:val="004C2C80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styleId="Nadpis2">
    <w:name w:val="heading 2"/>
    <w:basedOn w:val="Normln"/>
    <w:link w:val="Nadpis2Char"/>
    <w:uiPriority w:val="9"/>
    <w:unhideWhenUsed/>
    <w:qFormat/>
    <w:rsid w:val="00664231"/>
    <w:pPr>
      <w:keepNext/>
      <w:keepLines/>
      <w:spacing w:after="40"/>
      <w:contextualSpacing/>
      <w:outlineLvl w:val="1"/>
    </w:pPr>
    <w:rPr>
      <w:rFonts w:ascii="Times New Roman" w:eastAsiaTheme="majorEastAsia" w:hAnsi="Times New Roman" w:cstheme="majorBidi"/>
      <w:b/>
      <w:color w:val="007FAB" w:themeColor="accent1"/>
      <w:sz w:val="32"/>
      <w:szCs w:val="26"/>
    </w:rPr>
  </w:style>
  <w:style w:type="paragraph" w:styleId="Nadpis3">
    <w:name w:val="heading 3"/>
    <w:basedOn w:val="Normln"/>
    <w:link w:val="Nadpis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80AE7"/>
    <w:pPr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380AE7"/>
  </w:style>
  <w:style w:type="paragraph" w:styleId="Zpat">
    <w:name w:val="footer"/>
    <w:basedOn w:val="Normln"/>
    <w:link w:val="ZpatChar"/>
    <w:uiPriority w:val="99"/>
    <w:unhideWhenUsed/>
    <w:rsid w:val="00380AE7"/>
    <w:pPr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380AE7"/>
  </w:style>
  <w:style w:type="character" w:customStyle="1" w:styleId="Nadpis1Char">
    <w:name w:val="Nadpis 1 Char"/>
    <w:basedOn w:val="Standardnpsmoodstavce"/>
    <w:link w:val="Nadpis1"/>
    <w:uiPriority w:val="9"/>
    <w:rsid w:val="004C2C80"/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styleId="Seznamsodrkami">
    <w:name w:val="List Bullet"/>
    <w:basedOn w:val="Normln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Mkatabulky">
    <w:name w:val="Table Grid"/>
    <w:basedOn w:val="Normlntabulka"/>
    <w:uiPriority w:val="39"/>
    <w:rsid w:val="005B1D68"/>
    <w:pPr>
      <w:spacing w:after="0"/>
    </w:pPr>
    <w:tblPr/>
  </w:style>
  <w:style w:type="paragraph" w:styleId="Seznamsodrkami2">
    <w:name w:val="List Bullet 2"/>
    <w:basedOn w:val="Normln"/>
    <w:uiPriority w:val="99"/>
    <w:semiHidden/>
    <w:unhideWhenUsed/>
    <w:rsid w:val="00573BF9"/>
    <w:p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573BF9"/>
    <w:pPr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64231"/>
    <w:rPr>
      <w:rFonts w:ascii="Times New Roman" w:eastAsiaTheme="majorEastAsia" w:hAnsi="Times New Roman" w:cstheme="majorBidi"/>
      <w:b/>
      <w:color w:val="007FAB" w:themeColor="accent1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2113B"/>
    <w:rPr>
      <w:rFonts w:eastAsiaTheme="majorEastAsia" w:cstheme="majorBidi"/>
      <w:caps/>
      <w:szCs w:val="24"/>
    </w:rPr>
  </w:style>
  <w:style w:type="paragraph" w:styleId="Nzev">
    <w:name w:val="Title"/>
    <w:basedOn w:val="Normln"/>
    <w:link w:val="NzevChar"/>
    <w:uiPriority w:val="1"/>
    <w:qFormat/>
    <w:rsid w:val="004C2C80"/>
    <w:pPr>
      <w:spacing w:after="0" w:line="216" w:lineRule="auto"/>
      <w:contextualSpacing/>
    </w:pPr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character" w:customStyle="1" w:styleId="NzevChar">
    <w:name w:val="Název Char"/>
    <w:basedOn w:val="Standardnpsmoodstavce"/>
    <w:link w:val="Nzev"/>
    <w:uiPriority w:val="1"/>
    <w:rsid w:val="004C2C80"/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paragraph" w:customStyle="1" w:styleId="Kontaktndaje">
    <w:name w:val="Kontaktní údaje"/>
    <w:basedOn w:val="Normln"/>
    <w:uiPriority w:val="3"/>
    <w:qFormat/>
    <w:rsid w:val="004E2970"/>
    <w:pPr>
      <w:spacing w:before="40" w:after="0"/>
      <w:contextualSpacing/>
      <w:jc w:val="right"/>
    </w:pPr>
  </w:style>
  <w:style w:type="character" w:styleId="Zstupntext">
    <w:name w:val="Placeholder Text"/>
    <w:basedOn w:val="Standardnpsmoodstavce"/>
    <w:uiPriority w:val="99"/>
    <w:semiHidden/>
    <w:rsid w:val="00BD669A"/>
    <w:rPr>
      <w:color w:val="595959" w:themeColor="text1" w:themeTint="A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slovanseznam">
    <w:name w:val="List Number"/>
    <w:basedOn w:val="Normln"/>
    <w:uiPriority w:val="11"/>
    <w:qFormat/>
    <w:rsid w:val="00BC7376"/>
    <w:pPr>
      <w:numPr>
        <w:numId w:val="6"/>
      </w:numPr>
      <w:contextualSpacing/>
    </w:pPr>
  </w:style>
  <w:style w:type="character" w:styleId="Zdraznn">
    <w:name w:val="Emphasis"/>
    <w:basedOn w:val="Standardnpsmoodstavce"/>
    <w:uiPriority w:val="20"/>
    <w:qFormat/>
    <w:rsid w:val="00664231"/>
    <w:rPr>
      <w:rFonts w:ascii="Times New Roman" w:hAnsi="Times New Roman"/>
      <w:b w:val="0"/>
      <w:i w:val="0"/>
      <w:iCs/>
      <w:color w:val="595959" w:themeColor="text1" w:themeTint="A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Podnadpis">
    <w:name w:val="Subtitle"/>
    <w:basedOn w:val="Normln"/>
    <w:link w:val="Podnadpis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PodnadpisChar">
    <w:name w:val="Podnadpis Char"/>
    <w:basedOn w:val="Standardnpsmoodstavce"/>
    <w:link w:val="Podnadpis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Nzevknihy">
    <w:name w:val="Book Title"/>
    <w:basedOn w:val="Standardnpsmoodstavce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Odkazintenzivn">
    <w:name w:val="Intense Reference"/>
    <w:basedOn w:val="Standardnpsmoodstavce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2922D0"/>
    <w:rPr>
      <w:i/>
      <w:iCs/>
      <w:color w:val="007FAB" w:themeColor="accent1"/>
    </w:rPr>
  </w:style>
  <w:style w:type="paragraph" w:styleId="Citt">
    <w:name w:val="Quote"/>
    <w:basedOn w:val="Normln"/>
    <w:next w:val="Normln"/>
    <w:link w:val="Citt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22D0"/>
    <w:rPr>
      <w:rFonts w:ascii="Segoe UI" w:hAnsi="Segoe UI" w:cs="Segoe UI"/>
      <w:szCs w:val="18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2922D0"/>
    <w:rPr>
      <w:szCs w:val="16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2922D0"/>
    <w:rPr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2922D0"/>
    <w:rPr>
      <w:sz w:val="22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922D0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922D0"/>
    <w:rPr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922D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922D0"/>
    <w:rPr>
      <w:b/>
      <w:bCs/>
      <w:szCs w:val="20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2922D0"/>
    <w:rPr>
      <w:rFonts w:ascii="Segoe UI" w:hAnsi="Segoe UI" w:cs="Segoe UI"/>
      <w:szCs w:val="16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2922D0"/>
    <w:rPr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922D0"/>
    <w:rPr>
      <w:szCs w:val="20"/>
    </w:rPr>
  </w:style>
  <w:style w:type="character" w:styleId="KdHTML">
    <w:name w:val="HTML Code"/>
    <w:basedOn w:val="Standardnpsmoodstavce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KlvesniceHTML">
    <w:name w:val="HTML Keyboard"/>
    <w:basedOn w:val="Standardnpsmoodstavce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922D0"/>
    <w:rPr>
      <w:rFonts w:ascii="Consolas" w:hAnsi="Consolas"/>
      <w:szCs w:val="20"/>
    </w:rPr>
  </w:style>
  <w:style w:type="character" w:styleId="PsacstrojHTML">
    <w:name w:val="HTML Typewriter"/>
    <w:basedOn w:val="Standardnpsmoodstavce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makra">
    <w:name w:val="macro"/>
    <w:link w:val="Textmakra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2922D0"/>
    <w:rPr>
      <w:rFonts w:ascii="Consolas" w:hAnsi="Consolas"/>
      <w:szCs w:val="20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2922D0"/>
    <w:rPr>
      <w:rFonts w:ascii="Consolas" w:hAnsi="Consolas"/>
      <w:szCs w:val="21"/>
    </w:rPr>
  </w:style>
  <w:style w:type="paragraph" w:styleId="Bibliografie">
    <w:name w:val="Bibliography"/>
    <w:basedOn w:val="Normln"/>
    <w:next w:val="Normln"/>
    <w:uiPriority w:val="37"/>
    <w:semiHidden/>
    <w:unhideWhenUsed/>
    <w:rsid w:val="006C47D8"/>
  </w:style>
  <w:style w:type="paragraph" w:styleId="Textvbloku">
    <w:name w:val="Block Text"/>
    <w:basedOn w:val="Normln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6C47D8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6C47D8"/>
  </w:style>
  <w:style w:type="paragraph" w:styleId="Zkladntext2">
    <w:name w:val="Body Text 2"/>
    <w:basedOn w:val="Normln"/>
    <w:link w:val="Zkladn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6C47D8"/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6C47D8"/>
    <w:pPr>
      <w:spacing w:after="26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6C47D8"/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6C47D8"/>
    <w:pPr>
      <w:spacing w:after="120"/>
      <w:ind w:left="360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6C47D8"/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6C47D8"/>
    <w:pPr>
      <w:spacing w:after="260"/>
      <w:ind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6C47D8"/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6C47D8"/>
  </w:style>
  <w:style w:type="paragraph" w:styleId="Zvr">
    <w:name w:val="Closing"/>
    <w:basedOn w:val="Normln"/>
    <w:link w:val="ZvrChar"/>
    <w:uiPriority w:val="99"/>
    <w:semiHidden/>
    <w:unhideWhenUsed/>
    <w:rsid w:val="006C47D8"/>
    <w:pPr>
      <w:spacing w:after="0"/>
      <w:ind w:left="4320"/>
    </w:pPr>
  </w:style>
  <w:style w:type="character" w:customStyle="1" w:styleId="ZvrChar">
    <w:name w:val="Závěr Char"/>
    <w:basedOn w:val="Standardnpsmoodstavce"/>
    <w:link w:val="Zvr"/>
    <w:uiPriority w:val="99"/>
    <w:semiHidden/>
    <w:rsid w:val="006C47D8"/>
  </w:style>
  <w:style w:type="table" w:styleId="Barevnmka">
    <w:name w:val="Colorful Grid"/>
    <w:basedOn w:val="Normlntabulka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Barevnmkazvraznn6">
    <w:name w:val="Colorful Grid Accent 6"/>
    <w:basedOn w:val="Normlntabulka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Barevnseznam">
    <w:name w:val="Colorful List"/>
    <w:basedOn w:val="Normlntabulka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Barevnseznamzvraznn6">
    <w:name w:val="Colorful List Accent 6"/>
    <w:basedOn w:val="Normlntabulka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Barevnstnovn">
    <w:name w:val="Colorful Shading"/>
    <w:basedOn w:val="Normlntabulka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mavseznam">
    <w:name w:val="Dark List"/>
    <w:basedOn w:val="Normlntabulka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Tmavseznamzvraznn6">
    <w:name w:val="Dark List Accent 6"/>
    <w:basedOn w:val="Normlntabulka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6C47D8"/>
  </w:style>
  <w:style w:type="character" w:customStyle="1" w:styleId="DatumChar">
    <w:name w:val="Datum Char"/>
    <w:basedOn w:val="Standardnpsmoodstavce"/>
    <w:link w:val="Datum"/>
    <w:uiPriority w:val="99"/>
    <w:semiHidden/>
    <w:rsid w:val="006C47D8"/>
  </w:style>
  <w:style w:type="paragraph" w:styleId="Podpise-mailu">
    <w:name w:val="E-mail Signature"/>
    <w:basedOn w:val="Normln"/>
    <w:link w:val="Podpise-mailuChar"/>
    <w:uiPriority w:val="99"/>
    <w:semiHidden/>
    <w:unhideWhenUsed/>
    <w:rsid w:val="006C47D8"/>
    <w:pPr>
      <w:spacing w:after="0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6C47D8"/>
  </w:style>
  <w:style w:type="character" w:styleId="Odkaznavysvtlivky">
    <w:name w:val="endnote reference"/>
    <w:basedOn w:val="Standardnpsmoodstavce"/>
    <w:uiPriority w:val="99"/>
    <w:semiHidden/>
    <w:unhideWhenUsed/>
    <w:rsid w:val="006C47D8"/>
    <w:rPr>
      <w:vertAlign w:val="superscript"/>
    </w:rPr>
  </w:style>
  <w:style w:type="paragraph" w:styleId="Adresanaoblku">
    <w:name w:val="envelope address"/>
    <w:basedOn w:val="Normln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Znakapoznpodarou">
    <w:name w:val="footnote reference"/>
    <w:basedOn w:val="Standardnpsmoodstavce"/>
    <w:uiPriority w:val="99"/>
    <w:semiHidden/>
    <w:unhideWhenUsed/>
    <w:rsid w:val="006C47D8"/>
    <w:rPr>
      <w:vertAlign w:val="superscript"/>
    </w:rPr>
  </w:style>
  <w:style w:type="table" w:styleId="Svtltabulkasmkou1">
    <w:name w:val="Grid Table 1 Light"/>
    <w:basedOn w:val="Normlntabulka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1">
    <w:name w:val="Grid Table 1 Light Accent 1"/>
    <w:basedOn w:val="Normlntabulka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2">
    <w:name w:val="Grid Table 1 Light Accent 2"/>
    <w:basedOn w:val="Normlntabulka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3">
    <w:name w:val="Grid Table 1 Light Accent 3"/>
    <w:basedOn w:val="Normlntabulka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4">
    <w:name w:val="Grid Table 1 Light Accent 4"/>
    <w:basedOn w:val="Normlntabulka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6">
    <w:name w:val="Grid Table 1 Light Accent 6"/>
    <w:basedOn w:val="Normlntabulka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">
    <w:name w:val="Grid Table 2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ulkasmkou2zvraznn2">
    <w:name w:val="Grid Table 2 Accent 2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ulkasmkou2zvraznn3">
    <w:name w:val="Grid Table 2 Accent 3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ulkasmkou2zvraznn4">
    <w:name w:val="Grid Table 2 Accent 4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ulkasmkou2zvraznn5">
    <w:name w:val="Grid Table 2 Accent 5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ulkasmkou2zvraznn6">
    <w:name w:val="Grid Table 2 Accent 6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ulkasmkou3">
    <w:name w:val="Grid Table 3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lkasmkou3zvraznn1">
    <w:name w:val="Grid Table 3 Accent 1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ulkasmkou3zvraznn2">
    <w:name w:val="Grid Table 3 Accent 2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ulkasmkou3zvraznn3">
    <w:name w:val="Grid Table 3 Accent 3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ulkasmkou3zvraznn4">
    <w:name w:val="Grid Table 3 Accent 4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ulkasmkou3zvraznn5">
    <w:name w:val="Grid Table 3 Accent 5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ulkasmkou3zvraznn6">
    <w:name w:val="Grid Table 3 Accent 6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ulkasmkou4">
    <w:name w:val="Grid Table 4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4zvraznn1">
    <w:name w:val="Grid Table 4 Accent 1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ulkasmkou4zvraznn2">
    <w:name w:val="Grid Table 4 Accent 2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ulkasmkou4zvraznn3">
    <w:name w:val="Grid Table 4 Accent 3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ulkasmkou4zvraznn4">
    <w:name w:val="Grid Table 4 Accent 4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ulkasmkou4zvraznn5">
    <w:name w:val="Grid Table 4 Accent 5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ulkasmkou4zvraznn6">
    <w:name w:val="Grid Table 4 Accent 6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1">
    <w:name w:val="Grid Table 5 Dark Accent 1"/>
    <w:basedOn w:val="Normlntabulka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mavtabulkasmkou5zvraznn2">
    <w:name w:val="Grid Table 5 Dark Accent 2"/>
    <w:basedOn w:val="Normlntabulka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mavtabulkasmkou5zvraznn3">
    <w:name w:val="Grid Table 5 Dark Accent 3"/>
    <w:basedOn w:val="Normlntabulka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mavtabulkasmkou5zvraznn4">
    <w:name w:val="Grid Table 5 Dark Accent 4"/>
    <w:basedOn w:val="Normlntabulka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mavtabulkasmkou5zvraznn5">
    <w:name w:val="Grid Table 5 Dark Accent 5"/>
    <w:basedOn w:val="Normlntabulka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mavtabulkasmkou5zvraznn6">
    <w:name w:val="Grid Table 5 Dark Accent 6"/>
    <w:basedOn w:val="Normlntabulka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Barevntabulkasmkou6">
    <w:name w:val="Grid Table 6 Colorful"/>
    <w:basedOn w:val="Normlntabulka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mkou6zvraznn1">
    <w:name w:val="Grid Table 6 Colorful Accent 1"/>
    <w:basedOn w:val="Normlntabulka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Barevntabulkasmkou6zvraznn2">
    <w:name w:val="Grid Table 6 Colorful Accent 2"/>
    <w:basedOn w:val="Normlntabulka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Barevntabulkasmkou6zvraznn3">
    <w:name w:val="Grid Table 6 Colorful Accent 3"/>
    <w:basedOn w:val="Normlntabulka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Barevntabulkasmkou6zvraznn4">
    <w:name w:val="Grid Table 6 Colorful Accent 4"/>
    <w:basedOn w:val="Normlntabulka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Barevntabulkasmkou6zvraznn5">
    <w:name w:val="Grid Table 6 Colorful Accent 5"/>
    <w:basedOn w:val="Normlntabulka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Barevntabulkasmkou6zvraznn6">
    <w:name w:val="Grid Table 6 Colorful Accent 6"/>
    <w:basedOn w:val="Normlntabulka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Barevntabulkasmkou7">
    <w:name w:val="Grid Table 7 Colorful"/>
    <w:basedOn w:val="Normlntabulka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revntabulkasmkou7zvraznn1">
    <w:name w:val="Grid Table 7 Colorful Accent 1"/>
    <w:basedOn w:val="Normlntabulka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Barevntabulkasmkou7zvraznn2">
    <w:name w:val="Grid Table 7 Colorful Accent 2"/>
    <w:basedOn w:val="Normlntabulka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Barevntabulkasmkou7zvraznn3">
    <w:name w:val="Grid Table 7 Colorful Accent 3"/>
    <w:basedOn w:val="Normlntabulka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Barevntabulkasmkou7zvraznn4">
    <w:name w:val="Grid Table 7 Colorful Accent 4"/>
    <w:basedOn w:val="Normlntabulka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Barevntabulkasmkou7zvraznn5">
    <w:name w:val="Grid Table 7 Colorful Accent 5"/>
    <w:basedOn w:val="Normlntabulka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Barevntabulkasmkou7zvraznn6">
    <w:name w:val="Grid Table 7 Colorful Accent 6"/>
    <w:basedOn w:val="Normlntabulka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Nadpis5Char">
    <w:name w:val="Nadpis 5 Char"/>
    <w:basedOn w:val="Standardnpsmoodstavce"/>
    <w:link w:val="Nadpis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kronymHTML">
    <w:name w:val="HTML Acronym"/>
    <w:basedOn w:val="Standardnpsmoodstavce"/>
    <w:uiPriority w:val="99"/>
    <w:semiHidden/>
    <w:unhideWhenUsed/>
    <w:rsid w:val="006C47D8"/>
  </w:style>
  <w:style w:type="paragraph" w:styleId="AdresaHTML">
    <w:name w:val="HTML Address"/>
    <w:basedOn w:val="Normln"/>
    <w:link w:val="AdresaHTML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6C47D8"/>
    <w:rPr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6C47D8"/>
    <w:rPr>
      <w:i/>
      <w:iCs/>
    </w:rPr>
  </w:style>
  <w:style w:type="character" w:styleId="DefiniceHTML">
    <w:name w:val="HTML Definition"/>
    <w:basedOn w:val="Standardnpsmoodstavce"/>
    <w:uiPriority w:val="99"/>
    <w:semiHidden/>
    <w:unhideWhenUsed/>
    <w:rsid w:val="006C47D8"/>
    <w:rPr>
      <w:i/>
      <w:iCs/>
    </w:rPr>
  </w:style>
  <w:style w:type="character" w:styleId="UkzkaHTML">
    <w:name w:val="HTML Sample"/>
    <w:basedOn w:val="Standardnpsmoodstavce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PromnnHTML">
    <w:name w:val="HTML Variable"/>
    <w:basedOn w:val="Standardnpsmoodstavce"/>
    <w:uiPriority w:val="99"/>
    <w:semiHidden/>
    <w:unhideWhenUsed/>
    <w:rsid w:val="006C47D8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6C47D8"/>
    <w:rPr>
      <w:color w:val="036181" w:themeColor="hyperlink"/>
      <w:u w:val="single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Zdraznnintenzivn">
    <w:name w:val="Intense Emphasis"/>
    <w:basedOn w:val="Standardnpsmoodstavce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Svtlmka">
    <w:name w:val="Light Grid"/>
    <w:basedOn w:val="Normlntabulka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Svtlseznam">
    <w:name w:val="Light List"/>
    <w:basedOn w:val="Normlntabulka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slodku">
    <w:name w:val="line number"/>
    <w:basedOn w:val="Standardnpsmoodstavce"/>
    <w:uiPriority w:val="99"/>
    <w:semiHidden/>
    <w:unhideWhenUsed/>
    <w:rsid w:val="006C47D8"/>
  </w:style>
  <w:style w:type="paragraph" w:styleId="Seznam">
    <w:name w:val="List"/>
    <w:basedOn w:val="Normln"/>
    <w:uiPriority w:val="99"/>
    <w:semiHidden/>
    <w:unhideWhenUsed/>
    <w:rsid w:val="006C47D8"/>
    <w:pPr>
      <w:ind w:left="360" w:hanging="360"/>
      <w:contextualSpacing/>
    </w:pPr>
  </w:style>
  <w:style w:type="paragraph" w:styleId="Seznam2">
    <w:name w:val="List 2"/>
    <w:basedOn w:val="Normln"/>
    <w:uiPriority w:val="99"/>
    <w:semiHidden/>
    <w:unhideWhenUsed/>
    <w:rsid w:val="006C47D8"/>
    <w:pPr>
      <w:ind w:left="720" w:hanging="360"/>
      <w:contextualSpacing/>
    </w:pPr>
  </w:style>
  <w:style w:type="paragraph" w:styleId="Seznam3">
    <w:name w:val="List 3"/>
    <w:basedOn w:val="Normln"/>
    <w:uiPriority w:val="99"/>
    <w:semiHidden/>
    <w:unhideWhenUsed/>
    <w:rsid w:val="006C47D8"/>
    <w:pPr>
      <w:ind w:left="1080" w:hanging="360"/>
      <w:contextualSpacing/>
    </w:pPr>
  </w:style>
  <w:style w:type="paragraph" w:styleId="Seznam4">
    <w:name w:val="List 4"/>
    <w:basedOn w:val="Normln"/>
    <w:uiPriority w:val="99"/>
    <w:semiHidden/>
    <w:unhideWhenUsed/>
    <w:rsid w:val="006C47D8"/>
    <w:pPr>
      <w:ind w:left="1440" w:hanging="360"/>
      <w:contextualSpacing/>
    </w:pPr>
  </w:style>
  <w:style w:type="paragraph" w:styleId="Seznam5">
    <w:name w:val="List 5"/>
    <w:basedOn w:val="Normln"/>
    <w:uiPriority w:val="99"/>
    <w:semiHidden/>
    <w:unhideWhenUsed/>
    <w:rsid w:val="006C47D8"/>
    <w:pPr>
      <w:ind w:left="1800" w:hanging="360"/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Pokraovnseznamu">
    <w:name w:val="List Continue"/>
    <w:basedOn w:val="Normln"/>
    <w:uiPriority w:val="99"/>
    <w:semiHidden/>
    <w:unhideWhenUsed/>
    <w:rsid w:val="006C47D8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6C47D8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slovanseznam2">
    <w:name w:val="List Number 2"/>
    <w:basedOn w:val="Normln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Odstavecseseznamem">
    <w:name w:val="List Paragraph"/>
    <w:basedOn w:val="Normln"/>
    <w:uiPriority w:val="34"/>
    <w:semiHidden/>
    <w:unhideWhenUsed/>
    <w:qFormat/>
    <w:rsid w:val="006C47D8"/>
    <w:pPr>
      <w:ind w:left="720"/>
      <w:contextualSpacing/>
    </w:pPr>
  </w:style>
  <w:style w:type="table" w:styleId="Svtltabulkaseznamu1">
    <w:name w:val="List Table 1 Light"/>
    <w:basedOn w:val="Normlntabulka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tltabulkaseznamu1zvraznn1">
    <w:name w:val="List Table 1 Light Accent 1"/>
    <w:basedOn w:val="Normlntabulka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Svtltabulkaseznamu1zvraznn3">
    <w:name w:val="List Table 1 Light Accent 3"/>
    <w:basedOn w:val="Normlntabulka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Svtltabulkaseznamu1zvraznn4">
    <w:name w:val="List Table 1 Light Accent 4"/>
    <w:basedOn w:val="Normlntabulka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Svtltabulkaseznamu1zvraznn5">
    <w:name w:val="List Table 1 Light Accent 5"/>
    <w:basedOn w:val="Normlntabulka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Svtltabulkaseznamu1zvraznn6">
    <w:name w:val="List Table 1 Light Accent 6"/>
    <w:basedOn w:val="Normlntabulka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ulkaseznamu2">
    <w:name w:val="List Table 2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2zvraznn1">
    <w:name w:val="List Table 2 Accent 1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ulkaseznamu2zvraznn2">
    <w:name w:val="List Table 2 Accent 2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ulkaseznamu2zvraznn3">
    <w:name w:val="List Table 2 Accent 3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ulkaseznamu2zvraznn4">
    <w:name w:val="List Table 2 Accent 4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ulkaseznamu2zvraznn5">
    <w:name w:val="List Table 2 Accent 5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ulkaseznamu2zvraznn6">
    <w:name w:val="List Table 2 Accent 6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ulkaseznamu3">
    <w:name w:val="List Table 3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lkaseznamu3zvraznn1">
    <w:name w:val="List Table 3 Accent 1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ulkaseznamu3zvraznn2">
    <w:name w:val="List Table 3 Accent 2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ulkaseznamu3zvraznn3">
    <w:name w:val="List Table 3 Accent 3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ulkaseznamu3zvraznn4">
    <w:name w:val="List Table 3 Accent 4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ulkaseznamu3zvraznn5">
    <w:name w:val="List Table 3 Accent 5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ulkaseznamu3zvraznn6">
    <w:name w:val="List Table 3 Accent 6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ulkaseznamu4">
    <w:name w:val="List Table 4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4zvraznn1">
    <w:name w:val="List Table 4 Accent 1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ulkaseznamu4zvraznn2">
    <w:name w:val="List Table 4 Accent 2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ulkaseznamu4zvraznn3">
    <w:name w:val="List Table 4 Accent 3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ulkaseznamu4zvraznn4">
    <w:name w:val="List Table 4 Accent 4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ulkaseznamu4zvraznn5">
    <w:name w:val="List Table 4 Accent 5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ulkaseznamu4zvraznn6">
    <w:name w:val="List Table 4 Accent 6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mavtabulkaseznamu5">
    <w:name w:val="List Table 5 Dark"/>
    <w:basedOn w:val="Normlntabulka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1">
    <w:name w:val="List Table 5 Dark Accent 1"/>
    <w:basedOn w:val="Normlntabulka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2">
    <w:name w:val="List Table 5 Dark Accent 2"/>
    <w:basedOn w:val="Normlntabulka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3">
    <w:name w:val="List Table 5 Dark Accent 3"/>
    <w:basedOn w:val="Normlntabulka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4">
    <w:name w:val="List Table 5 Dark Accent 4"/>
    <w:basedOn w:val="Normlntabulka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5">
    <w:name w:val="List Table 5 Dark Accent 5"/>
    <w:basedOn w:val="Normlntabulka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6">
    <w:name w:val="List Table 5 Dark Accent 6"/>
    <w:basedOn w:val="Normlntabulka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revntabulkaseznamu6">
    <w:name w:val="List Table 6 Colorful"/>
    <w:basedOn w:val="Normlntabulka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1">
    <w:name w:val="List Table 6 Colorful Accent 1"/>
    <w:basedOn w:val="Normlntabulka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Barevntabulkaseznamu6zvraznn2">
    <w:name w:val="List Table 6 Colorful Accent 2"/>
    <w:basedOn w:val="Normlntabulka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Barevntabulkaseznamu6zvraznn4">
    <w:name w:val="List Table 6 Colorful Accent 4"/>
    <w:basedOn w:val="Normlntabulka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Barevntabulkaseznamu6zvraznn5">
    <w:name w:val="List Table 6 Colorful Accent 5"/>
    <w:basedOn w:val="Normlntabulka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Barevntabulkaseznamu6zvraznn6">
    <w:name w:val="List Table 6 Colorful Accent 6"/>
    <w:basedOn w:val="Normlntabulka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Barevntabulkaseznamu7">
    <w:name w:val="List Table 7 Colorful"/>
    <w:basedOn w:val="Normlntabulka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1">
    <w:name w:val="List Table 7 Colorful Accent 1"/>
    <w:basedOn w:val="Normlntabulka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2">
    <w:name w:val="List Table 7 Colorful Accent 2"/>
    <w:basedOn w:val="Normlntabulka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3">
    <w:name w:val="List Table 7 Colorful Accent 3"/>
    <w:basedOn w:val="Normlntabulka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4">
    <w:name w:val="List Table 7 Colorful Accent 4"/>
    <w:basedOn w:val="Normlntabulka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5">
    <w:name w:val="List Table 7 Colorful Accent 5"/>
    <w:basedOn w:val="Normlntabulka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6">
    <w:name w:val="List Table 7 Colorful Accent 6"/>
    <w:basedOn w:val="Normlntabulka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tednmka1">
    <w:name w:val="Medium Grid 1"/>
    <w:basedOn w:val="Normlntabulka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Stednseznam1">
    <w:name w:val="Medium List 1"/>
    <w:basedOn w:val="Normlntabulka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Zhlavzprvy">
    <w:name w:val="Message Header"/>
    <w:basedOn w:val="Normln"/>
    <w:link w:val="Zhlavzprvy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ezmezer">
    <w:name w:val="No Spacing"/>
    <w:uiPriority w:val="1"/>
    <w:semiHidden/>
    <w:unhideWhenUsed/>
    <w:qFormat/>
    <w:rsid w:val="006C47D8"/>
    <w:pPr>
      <w:spacing w:after="0"/>
    </w:pPr>
  </w:style>
  <w:style w:type="paragraph" w:styleId="Normlnweb">
    <w:name w:val="Normal (Web)"/>
    <w:basedOn w:val="Normln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lnodsazen">
    <w:name w:val="Normal Indent"/>
    <w:basedOn w:val="Normln"/>
    <w:uiPriority w:val="99"/>
    <w:semiHidden/>
    <w:unhideWhenUsed/>
    <w:rsid w:val="006C47D8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6C47D8"/>
    <w:pPr>
      <w:spacing w:after="0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6C47D8"/>
  </w:style>
  <w:style w:type="character" w:styleId="slostrnky">
    <w:name w:val="page number"/>
    <w:basedOn w:val="Standardnpsmoodstavce"/>
    <w:uiPriority w:val="99"/>
    <w:semiHidden/>
    <w:unhideWhenUsed/>
    <w:rsid w:val="006C47D8"/>
  </w:style>
  <w:style w:type="table" w:styleId="Prosttabulka1">
    <w:name w:val="Plain Table 1"/>
    <w:basedOn w:val="Normlntabulka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2">
    <w:name w:val="Plain Table 2"/>
    <w:basedOn w:val="Normlntabulka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rosttabulka3">
    <w:name w:val="Plain Table 3"/>
    <w:basedOn w:val="Normlntabulka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6C47D8"/>
  </w:style>
  <w:style w:type="character" w:customStyle="1" w:styleId="OslovenChar">
    <w:name w:val="Oslovení Char"/>
    <w:basedOn w:val="Standardnpsmoodstavce"/>
    <w:link w:val="Osloven"/>
    <w:uiPriority w:val="99"/>
    <w:semiHidden/>
    <w:rsid w:val="006C47D8"/>
  </w:style>
  <w:style w:type="paragraph" w:styleId="Podpis">
    <w:name w:val="Signature"/>
    <w:basedOn w:val="Normln"/>
    <w:link w:val="PodpisChar"/>
    <w:uiPriority w:val="99"/>
    <w:semiHidden/>
    <w:unhideWhenUsed/>
    <w:rsid w:val="006C47D8"/>
    <w:pPr>
      <w:spacing w:after="0"/>
      <w:ind w:left="4320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6C47D8"/>
  </w:style>
  <w:style w:type="character" w:styleId="Siln">
    <w:name w:val="Strong"/>
    <w:basedOn w:val="Standardnpsmoodstavce"/>
    <w:uiPriority w:val="22"/>
    <w:semiHidden/>
    <w:unhideWhenUsed/>
    <w:qFormat/>
    <w:rsid w:val="006C47D8"/>
    <w:rPr>
      <w:b/>
      <w:bCs/>
    </w:rPr>
  </w:style>
  <w:style w:type="character" w:styleId="Zdraznnjemn">
    <w:name w:val="Subtle Emphasis"/>
    <w:basedOn w:val="Standardnpsmoodstavce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Odkazjemn">
    <w:name w:val="Subtle Reference"/>
    <w:basedOn w:val="Standardnpsmoodstavce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ulkasprostorovmiefekty1">
    <w:name w:val="Table 3D effects 1"/>
    <w:basedOn w:val="Normlntabulka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1">
    <w:name w:val="Table Classic 1"/>
    <w:basedOn w:val="Normlntabulka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1">
    <w:name w:val="Table Colorful 1"/>
    <w:basedOn w:val="Normlntabulka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loupcetabulky1">
    <w:name w:val="Table Columns 1"/>
    <w:basedOn w:val="Normlntabulka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ulka">
    <w:name w:val="Table Contemporary"/>
    <w:basedOn w:val="Normlntabulka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ntabulka">
    <w:name w:val="Table Elegant"/>
    <w:basedOn w:val="Normlntabulka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1">
    <w:name w:val="Table Grid 1"/>
    <w:basedOn w:val="Normlntabulka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vtlmkatabulky">
    <w:name w:val="Grid Table Light"/>
    <w:basedOn w:val="Normlntabulka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ulkajakoseznam1">
    <w:name w:val="Table List 1"/>
    <w:basedOn w:val="Normlntabulka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Seznamcitac">
    <w:name w:val="table of authorities"/>
    <w:basedOn w:val="Normln"/>
    <w:next w:val="Normln"/>
    <w:uiPriority w:val="99"/>
    <w:semiHidden/>
    <w:unhideWhenUsed/>
    <w:rsid w:val="006C47D8"/>
    <w:pPr>
      <w:spacing w:after="0"/>
      <w:ind w:left="220" w:hanging="220"/>
    </w:pPr>
  </w:style>
  <w:style w:type="paragraph" w:styleId="Seznamobrzk">
    <w:name w:val="table of figures"/>
    <w:basedOn w:val="Normln"/>
    <w:next w:val="Normln"/>
    <w:uiPriority w:val="99"/>
    <w:semiHidden/>
    <w:unhideWhenUsed/>
    <w:rsid w:val="006C47D8"/>
    <w:pPr>
      <w:spacing w:after="0"/>
    </w:pPr>
  </w:style>
  <w:style w:type="table" w:styleId="Profesionlntabulka">
    <w:name w:val="Table Professional"/>
    <w:basedOn w:val="Normlntabulka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Jednoduchtabulka1">
    <w:name w:val="Table Simple 1"/>
    <w:basedOn w:val="Normlntabulka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ovtabulka1">
    <w:name w:val="Table Web 1"/>
    <w:basedOn w:val="Normlntabulka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lavikaobsahu">
    <w:name w:val="toa heading"/>
    <w:basedOn w:val="Normln"/>
    <w:next w:val="Normln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6C47D8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6C47D8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6C47D8"/>
    <w:pPr>
      <w:spacing w:after="100"/>
      <w:ind w:left="44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6C47D8"/>
    <w:pPr>
      <w:spacing w:after="100"/>
      <w:ind w:left="66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6C47D8"/>
    <w:pPr>
      <w:spacing w:after="100"/>
      <w:ind w:left="88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6C47D8"/>
    <w:pPr>
      <w:spacing w:after="100"/>
      <w:ind w:left="11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6C47D8"/>
    <w:pPr>
      <w:spacing w:after="100"/>
      <w:ind w:left="132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6C47D8"/>
    <w:pPr>
      <w:spacing w:after="100"/>
      <w:ind w:left="1540"/>
    </w:pPr>
  </w:style>
  <w:style w:type="paragraph" w:styleId="Obsah9">
    <w:name w:val="toc 9"/>
    <w:basedOn w:val="Normln"/>
    <w:next w:val="Normln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kony">
    <w:name w:val="Ikony"/>
    <w:basedOn w:val="Normln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vean1\AppData\Roaming\Microsoft\&#352;ablony\Vyv&#225;&#382;en&#253;%20&#382;ivotopis%20(modern&#237;%20n&#225;vrh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DE3D23C45848EDAA641DA1A22536D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3315BCB-D554-405B-81D0-705AA4B49743}"/>
      </w:docPartPr>
      <w:docPartBody>
        <w:p w:rsidR="00000000" w:rsidRDefault="0073087A">
          <w:pPr>
            <w:pStyle w:val="19DE3D23C45848EDAA641DA1A22536D5"/>
          </w:pPr>
          <w:r>
            <w:rPr>
              <w:lang w:bidi="cs-CZ"/>
            </w:rPr>
            <w:t>Jméno</w:t>
          </w:r>
        </w:p>
      </w:docPartBody>
    </w:docPart>
    <w:docPart>
      <w:docPartPr>
        <w:name w:val="67D94996FCA74EA4A9F041936085DE4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B622683-F887-4158-AF46-9D38B1853121}"/>
      </w:docPartPr>
      <w:docPartBody>
        <w:p w:rsidR="00000000" w:rsidRDefault="0073087A">
          <w:pPr>
            <w:pStyle w:val="67D94996FCA74EA4A9F041936085DE4A"/>
          </w:pPr>
          <w:r w:rsidRPr="004C2C80">
            <w:rPr>
              <w:rFonts w:cs="Times New Roman"/>
              <w:lang w:bidi="cs-CZ"/>
            </w:rPr>
            <w:t>Příjmení</w:t>
          </w:r>
        </w:p>
      </w:docPartBody>
    </w:docPart>
    <w:docPart>
      <w:docPartPr>
        <w:name w:val="B659FCE613134594A376D22F847B6B8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6E3D991-C840-4E0D-AB86-22481F539922}"/>
      </w:docPartPr>
      <w:docPartBody>
        <w:p w:rsidR="00000000" w:rsidRDefault="0073087A">
          <w:pPr>
            <w:pStyle w:val="B659FCE613134594A376D22F847B6B80"/>
          </w:pPr>
          <w:r w:rsidRPr="009D0878">
            <w:rPr>
              <w:lang w:bidi="cs-CZ"/>
            </w:rPr>
            <w:t>Adresa</w:t>
          </w:r>
        </w:p>
      </w:docPartBody>
    </w:docPart>
    <w:docPart>
      <w:docPartPr>
        <w:name w:val="87F144E4095C4A27A5E1A4DBBF4DCE5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1D7A18E-CF43-4976-8309-45C0599F5C6B}"/>
      </w:docPartPr>
      <w:docPartBody>
        <w:p w:rsidR="00000000" w:rsidRDefault="0073087A">
          <w:pPr>
            <w:pStyle w:val="87F144E4095C4A27A5E1A4DBBF4DCE54"/>
          </w:pPr>
          <w:r w:rsidRPr="009D0878">
            <w:rPr>
              <w:lang w:bidi="cs-CZ"/>
            </w:rPr>
            <w:t>Telefon</w:t>
          </w:r>
        </w:p>
      </w:docPartBody>
    </w:docPart>
    <w:docPart>
      <w:docPartPr>
        <w:name w:val="F4A211B085C24C9CBAFA5A323CB6990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88B4F3A-3322-4222-9CC7-1F1FFB171197}"/>
      </w:docPartPr>
      <w:docPartBody>
        <w:p w:rsidR="00000000" w:rsidRDefault="0073087A">
          <w:pPr>
            <w:pStyle w:val="F4A211B085C24C9CBAFA5A323CB69907"/>
          </w:pPr>
          <w:r w:rsidRPr="009D0878">
            <w:rPr>
              <w:lang w:bidi="cs-CZ"/>
            </w:rPr>
            <w:t>E-mail</w:t>
          </w:r>
        </w:p>
      </w:docPartBody>
    </w:docPart>
    <w:docPart>
      <w:docPartPr>
        <w:name w:val="FAD967F9FB4449C381508EB322244F1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4D65B86-1C4B-4709-9FD9-FD3E95275300}"/>
      </w:docPartPr>
      <w:docPartBody>
        <w:p w:rsidR="00000000" w:rsidRDefault="0073087A">
          <w:pPr>
            <w:pStyle w:val="FAD967F9FB4449C381508EB322244F10"/>
          </w:pPr>
          <w:r w:rsidRPr="009D0878">
            <w:rPr>
              <w:lang w:bidi="cs-CZ"/>
            </w:rPr>
            <w:t>Twitter/blog/portfolio prací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87A"/>
    <w:rsid w:val="0073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19DE3D23C45848EDAA641DA1A22536D5">
    <w:name w:val="19DE3D23C45848EDAA641DA1A22536D5"/>
  </w:style>
  <w:style w:type="paragraph" w:customStyle="1" w:styleId="67D94996FCA74EA4A9F041936085DE4A">
    <w:name w:val="67D94996FCA74EA4A9F041936085DE4A"/>
  </w:style>
  <w:style w:type="paragraph" w:customStyle="1" w:styleId="B659FCE613134594A376D22F847B6B80">
    <w:name w:val="B659FCE613134594A376D22F847B6B80"/>
  </w:style>
  <w:style w:type="paragraph" w:customStyle="1" w:styleId="87F144E4095C4A27A5E1A4DBBF4DCE54">
    <w:name w:val="87F144E4095C4A27A5E1A4DBBF4DCE54"/>
  </w:style>
  <w:style w:type="paragraph" w:customStyle="1" w:styleId="F4A211B085C24C9CBAFA5A323CB69907">
    <w:name w:val="F4A211B085C24C9CBAFA5A323CB69907"/>
  </w:style>
  <w:style w:type="paragraph" w:customStyle="1" w:styleId="68C3067C57FC4F9CA8ECA41AB6ACE054">
    <w:name w:val="68C3067C57FC4F9CA8ECA41AB6ACE054"/>
  </w:style>
  <w:style w:type="paragraph" w:customStyle="1" w:styleId="FAD967F9FB4449C381508EB322244F10">
    <w:name w:val="FAD967F9FB4449C381508EB322244F10"/>
  </w:style>
  <w:style w:type="paragraph" w:customStyle="1" w:styleId="E066A4AAA3F245C1BAE0FE2AD809C370">
    <w:name w:val="E066A4AAA3F245C1BAE0FE2AD809C370"/>
  </w:style>
  <w:style w:type="paragraph" w:customStyle="1" w:styleId="68A17A294FDD449E929234234929BD8C">
    <w:name w:val="68A17A294FDD449E929234234929BD8C"/>
  </w:style>
  <w:style w:type="paragraph" w:customStyle="1" w:styleId="DD88BEFB6DBB4787AB665748A8FE38D5">
    <w:name w:val="DD88BEFB6DBB4787AB665748A8FE38D5"/>
  </w:style>
  <w:style w:type="paragraph" w:customStyle="1" w:styleId="FB5A812008F141B8A49316134314DE1F">
    <w:name w:val="FB5A812008F141B8A49316134314DE1F"/>
  </w:style>
  <w:style w:type="paragraph" w:customStyle="1" w:styleId="B40099B6E4AC465381A1866444F3D5AC">
    <w:name w:val="B40099B6E4AC465381A1866444F3D5AC"/>
  </w:style>
  <w:style w:type="paragraph" w:customStyle="1" w:styleId="E8ED6F59028E404686D51C1604CCA31E">
    <w:name w:val="E8ED6F59028E404686D51C1604CCA31E"/>
  </w:style>
  <w:style w:type="paragraph" w:customStyle="1" w:styleId="E15EA093069A4AC09AF6E74514CD781E">
    <w:name w:val="E15EA093069A4AC09AF6E74514CD781E"/>
  </w:style>
  <w:style w:type="paragraph" w:customStyle="1" w:styleId="38C21243E2B0418BB60909226BA3F756">
    <w:name w:val="38C21243E2B0418BB60909226BA3F756"/>
  </w:style>
  <w:style w:type="paragraph" w:customStyle="1" w:styleId="319B31C29DE64178834DF46A8E61906D">
    <w:name w:val="319B31C29DE64178834DF46A8E61906D"/>
  </w:style>
  <w:style w:type="paragraph" w:customStyle="1" w:styleId="FDEFEE858FFD48D681C37FAFBDB9114E">
    <w:name w:val="FDEFEE858FFD48D681C37FAFBDB9114E"/>
  </w:style>
  <w:style w:type="paragraph" w:customStyle="1" w:styleId="EA4E6DEAA0FF47A1A51C417BFF934753">
    <w:name w:val="EA4E6DEAA0FF47A1A51C417BFF934753"/>
  </w:style>
  <w:style w:type="character" w:styleId="Zdraznn">
    <w:name w:val="Emphasis"/>
    <w:basedOn w:val="Standardnpsmoodstavce"/>
    <w:uiPriority w:val="20"/>
    <w:qFormat/>
    <w:rPr>
      <w:rFonts w:ascii="Times New Roman" w:hAnsi="Times New Roman"/>
      <w:b w:val="0"/>
      <w:i w:val="0"/>
      <w:iCs/>
      <w:color w:val="595959" w:themeColor="text1" w:themeTint="A6"/>
    </w:rPr>
  </w:style>
  <w:style w:type="paragraph" w:customStyle="1" w:styleId="1B475926BB7441B59FEDBAB63B40F610">
    <w:name w:val="1B475926BB7441B59FEDBAB63B40F610"/>
  </w:style>
  <w:style w:type="paragraph" w:customStyle="1" w:styleId="7AD410AC1D544001929183380B7FBB28">
    <w:name w:val="7AD410AC1D544001929183380B7FBB28"/>
  </w:style>
  <w:style w:type="paragraph" w:customStyle="1" w:styleId="BD6398E7DFE34E98894FD796BEB05AD9">
    <w:name w:val="BD6398E7DFE34E98894FD796BEB05AD9"/>
  </w:style>
  <w:style w:type="paragraph" w:customStyle="1" w:styleId="39BCE78948EF4DC0BD8590EE82C6625E">
    <w:name w:val="39BCE78948EF4DC0BD8590EE82C6625E"/>
  </w:style>
  <w:style w:type="paragraph" w:customStyle="1" w:styleId="7A9571309688469D99397BCDAB71CC3D">
    <w:name w:val="7A9571309688469D99397BCDAB71CC3D"/>
  </w:style>
  <w:style w:type="paragraph" w:customStyle="1" w:styleId="59D41BABA1B041FDA2697EEAA0C29B3F">
    <w:name w:val="59D41BABA1B041FDA2697EEAA0C29B3F"/>
  </w:style>
  <w:style w:type="paragraph" w:customStyle="1" w:styleId="FAD8705E3547446AA773400D6E423BD7">
    <w:name w:val="FAD8705E3547446AA773400D6E423BD7"/>
  </w:style>
  <w:style w:type="paragraph" w:customStyle="1" w:styleId="E26DD799B4434D229DAC69037C151372">
    <w:name w:val="E26DD799B4434D229DAC69037C151372"/>
  </w:style>
  <w:style w:type="paragraph" w:customStyle="1" w:styleId="5789FAFDCF994652A0421790269EA939">
    <w:name w:val="5789FAFDCF994652A0421790269EA939"/>
  </w:style>
  <w:style w:type="paragraph" w:customStyle="1" w:styleId="82E572ECED8B49C1A2F42DF88376E9DF">
    <w:name w:val="82E572ECED8B49C1A2F42DF88376E9DF"/>
  </w:style>
  <w:style w:type="paragraph" w:customStyle="1" w:styleId="869AD3F0C294463FAA3A0E26F33C6A38">
    <w:name w:val="869AD3F0C294463FAA3A0E26F33C6A38"/>
  </w:style>
  <w:style w:type="paragraph" w:customStyle="1" w:styleId="9E71C6E3B8E94E749B89C648965249D4">
    <w:name w:val="9E71C6E3B8E94E749B89C648965249D4"/>
  </w:style>
  <w:style w:type="paragraph" w:customStyle="1" w:styleId="39CD8F74B9B744C0BF907B2A158EE2E5">
    <w:name w:val="39CD8F74B9B744C0BF907B2A158EE2E5"/>
  </w:style>
  <w:style w:type="paragraph" w:customStyle="1" w:styleId="AF6CE4A5A4D24A1180AA2F857720349E">
    <w:name w:val="AF6CE4A5A4D24A1180AA2F857720349E"/>
  </w:style>
  <w:style w:type="paragraph" w:customStyle="1" w:styleId="172934BE37F643568D62F3C74A9BAEDC">
    <w:name w:val="172934BE37F643568D62F3C74A9BAEDC"/>
  </w:style>
  <w:style w:type="paragraph" w:customStyle="1" w:styleId="32A7221C1C3F4A8C83B8E63E883345A6">
    <w:name w:val="32A7221C1C3F4A8C83B8E63E883345A6"/>
  </w:style>
  <w:style w:type="paragraph" w:customStyle="1" w:styleId="05B624B83ECF42C9B5012C6B507FDC0C">
    <w:name w:val="05B624B83ECF42C9B5012C6B507FDC0C"/>
  </w:style>
  <w:style w:type="paragraph" w:customStyle="1" w:styleId="2F01D9EBB21F4947B1D2F43931791532">
    <w:name w:val="2F01D9EBB21F4947B1D2F43931791532"/>
  </w:style>
  <w:style w:type="paragraph" w:customStyle="1" w:styleId="336DD29B0DE74F3C9ED3AA64680C2FED">
    <w:name w:val="336DD29B0DE74F3C9ED3AA64680C2FED"/>
  </w:style>
  <w:style w:type="paragraph" w:customStyle="1" w:styleId="C4491592D7BA4BE78D8533CF795478FB">
    <w:name w:val="C4491592D7BA4BE78D8533CF795478FB"/>
  </w:style>
  <w:style w:type="paragraph" w:customStyle="1" w:styleId="5CD3A795841A438DB18031C44177AF78">
    <w:name w:val="5CD3A795841A438DB18031C44177AF78"/>
    <w:rsid w:val="0073087A"/>
  </w:style>
  <w:style w:type="paragraph" w:customStyle="1" w:styleId="3503BF675CF24FF5A14744DD12DE3C58">
    <w:name w:val="3503BF675CF24FF5A14744DD12DE3C58"/>
    <w:rsid w:val="0073087A"/>
  </w:style>
  <w:style w:type="paragraph" w:customStyle="1" w:styleId="1719ABB68C274A6DBC5BCC435966E9DA">
    <w:name w:val="1719ABB68C274A6DBC5BCC435966E9DA"/>
    <w:rsid w:val="0073087A"/>
  </w:style>
  <w:style w:type="paragraph" w:customStyle="1" w:styleId="45B4BBB7BAA1468CB1548C8810A1C4CB">
    <w:name w:val="45B4BBB7BAA1468CB1548C8810A1C4CB"/>
    <w:rsid w:val="0073087A"/>
  </w:style>
  <w:style w:type="paragraph" w:customStyle="1" w:styleId="CB7754D468904ED8B136EC5933507306">
    <w:name w:val="CB7754D468904ED8B136EC5933507306"/>
    <w:rsid w:val="0073087A"/>
  </w:style>
  <w:style w:type="paragraph" w:customStyle="1" w:styleId="56E832CC1876445DA5960C3DB08C1CE6">
    <w:name w:val="56E832CC1876445DA5960C3DB08C1CE6"/>
    <w:rsid w:val="0073087A"/>
  </w:style>
  <w:style w:type="paragraph" w:customStyle="1" w:styleId="732DC4C0EBA546B3A8328B8007D9C16E">
    <w:name w:val="732DC4C0EBA546B3A8328B8007D9C16E"/>
    <w:rsid w:val="0073087A"/>
  </w:style>
  <w:style w:type="paragraph" w:customStyle="1" w:styleId="FF9269DFB248456B98939E91F2284687">
    <w:name w:val="FF9269DFB248456B98939E91F2284687"/>
    <w:rsid w:val="0073087A"/>
  </w:style>
  <w:style w:type="paragraph" w:customStyle="1" w:styleId="6E76A071B6F242ECADB0E636A8E99FF5">
    <w:name w:val="6E76A071B6F242ECADB0E636A8E99FF5"/>
    <w:rsid w:val="007308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Anton</Abstract>
  <CompanyAddress>Hradec Králové</CompanyAddress>
  <CompanyPhone>+420 773 543 914</CompanyPhone>
  <CompanyFax/>
  <CompanyEmail>toshamatveeev@gmail.com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A1CB70-55B3-4F6B-BE88-12614C14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Vyvážený životopis (moderní návrh)</Template>
  <TotalTime>23</TotalTime>
  <Pages>1</Pages>
  <Words>46</Words>
  <Characters>277</Characters>
  <Application>Microsoft Office Word</Application>
  <DocSecurity>0</DocSecurity>
  <Lines>2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Matveev Anton</dc:creator>
  <cp:keywords/>
  <dc:description/>
  <cp:lastModifiedBy>Matveev Anton</cp:lastModifiedBy>
  <cp:revision>2</cp:revision>
  <dcterms:created xsi:type="dcterms:W3CDTF">2018-12-11T15:25:00Z</dcterms:created>
  <dcterms:modified xsi:type="dcterms:W3CDTF">2018-12-11T15:48:00Z</dcterms:modified>
  <cp:category>Matveev</cp:category>
  <cp:contentStatus>https://github.com</cp:contentStatus>
</cp:coreProperties>
</file>